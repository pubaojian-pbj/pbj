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hint="eastAsia" w:ascii="微软雅黑" w:hAnsi="微软雅黑" w:eastAsia="微软雅黑"/>
          <w:b/>
          <w:color w:val="173456"/>
          <w:sz w:val="48"/>
          <w:szCs w:val="48"/>
          <w:lang w:val="en-US" w:eastAsia="zh-CN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5784215</wp:posOffset>
                </wp:positionH>
                <wp:positionV relativeFrom="paragraph">
                  <wp:posOffset>-32385</wp:posOffset>
                </wp:positionV>
                <wp:extent cx="899795" cy="1280795"/>
                <wp:effectExtent l="4445" t="4445" r="10160" b="101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10605" y="494030"/>
                          <a:ext cx="899795" cy="1280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706755" cy="1055370"/>
                                  <wp:effectExtent l="0" t="0" r="17145" b="11430"/>
                                  <wp:docPr id="4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6755" cy="1055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drawing>
                                <wp:inline distT="0" distB="0" distL="114300" distR="114300">
                                  <wp:extent cx="744855" cy="1069340"/>
                                  <wp:effectExtent l="0" t="0" r="17145" b="16510"/>
                                  <wp:docPr id="25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4855" cy="1069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5.45pt;margin-top:-2.55pt;height:100.85pt;width:70.85pt;z-index:252195840;mso-width-relative:page;mso-height-relative:page;" fillcolor="#FFFFFF [3201]" filled="t" stroked="t" coordsize="21600,21600" o:gfxdata="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SGPdXYAAAACwEAAA8AAAAAAAAAAQAgAAAAIgAA&#10;AGRycy9kb3ducmV2LnhtbFBLAQIUABQAAAAIAIdO4kDbQrmHQQIAAHcEAAAOAAAAAAAAAAEAIAAA&#10;ACc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5"/>
                          <w:szCs w:val="16"/>
                        </w:rPr>
                      </w:pPr>
                      <w:r>
                        <w:drawing>
                          <wp:inline distT="0" distB="0" distL="114300" distR="114300">
                            <wp:extent cx="706755" cy="1055370"/>
                            <wp:effectExtent l="0" t="0" r="17145" b="11430"/>
                            <wp:docPr id="4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6755" cy="1055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drawing>
                          <wp:inline distT="0" distB="0" distL="114300" distR="114300">
                            <wp:extent cx="744855" cy="1069340"/>
                            <wp:effectExtent l="0" t="0" r="17145" b="16510"/>
                            <wp:docPr id="25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4855" cy="1069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105410</wp:posOffset>
                </wp:positionV>
                <wp:extent cx="3582035" cy="50927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035" cy="50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1540" w:firstLineChars="700"/>
                              <w:rPr>
                                <w:rFonts w:hint="eastAsia" w:ascii="微软雅黑" w:hAnsi="微软雅黑" w:eastAsia="微软雅黑"/>
                                <w:bCs/>
                                <w:color w:val="17345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3456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345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3456"/>
                                <w:sz w:val="24"/>
                                <w:szCs w:val="24"/>
                                <w:lang w:val="en-US" w:eastAsia="zh-CN"/>
                              </w:rPr>
                              <w:t>JAVA开发工程师（实习）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39" tIns="45719" rIns="91439" bIns="45719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6pt;margin-top:8.3pt;height:40.1pt;width:282.05pt;z-index:251889664;mso-width-relative:page;mso-height-relative:page;" filled="f" stroked="f" coordsize="21600,21600" o:gfxdata="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8W6g9cA&#10;AAAJAQAADwAAAAAAAAABACAAAAAiAAAAZHJzL2Rvd25yZXYueG1sUEsBAhQAFAAAAAgAh07iQPxQ&#10;MWQgAgAAHQQAAA4AAAAAAAAAAQAgAAAAJgEAAGRycy9lMm9Eb2MueG1sUEsFBgAAAAAGAAYAWQEA&#10;ALg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adjustRightInd w:val="0"/>
                        <w:snapToGrid w:val="0"/>
                        <w:ind w:firstLine="1540" w:firstLineChars="700"/>
                        <w:rPr>
                          <w:rFonts w:hint="eastAsia" w:ascii="微软雅黑" w:hAnsi="微软雅黑" w:eastAsia="微软雅黑"/>
                          <w:bCs/>
                          <w:color w:val="173456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3456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345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3456"/>
                          <w:sz w:val="24"/>
                          <w:szCs w:val="24"/>
                          <w:lang w:val="en-US" w:eastAsia="zh-CN"/>
                        </w:rPr>
                        <w:t>JAVA开发工程师（实习）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420370</wp:posOffset>
                </wp:positionV>
                <wp:extent cx="2247900" cy="5486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毕业院校：西安邮电大学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毕业时间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.7 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专    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>软件工程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25pt;margin-top:33.1pt;height:43.2pt;width:177pt;z-index:251887616;mso-width-relative:page;mso-height-relative:page;" filled="f" stroked="f" coordsize="21600,21600" o:gfxdata="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e5B69oAAAAKAQAADwAAAAAAAAABACAAAAAiAAAAZHJzL2Rvd25y&#10;ZXYueG1sUEsBAhQAFAAAAAgAh07iQDwx8B38AQAAxw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毕业院校：西安邮电大学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毕业时间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.7 （本科）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专    业：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  <w:lang w:val="en-US" w:eastAsia="zh-CN"/>
                        </w:rPr>
                        <w:t>软件工程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ge">
                  <wp:posOffset>789305</wp:posOffset>
                </wp:positionV>
                <wp:extent cx="2276475" cy="5486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583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：1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>77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>9292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>8025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sz w:val="18"/>
                                <w:szCs w:val="18"/>
                                <w:lang w:val="en-US" w:eastAsia="zh-CN"/>
                              </w:rPr>
                              <w:t>pubaojianv5@163.com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62.15pt;height:43.2pt;width:179.25pt;mso-position-vertical-relative:page;z-index:251886592;mso-width-relative:page;mso-height-relative:page;" filled="f" stroked="f" coordsize="21600,21600" o:gfxdata="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rCX2+2gAAAAoBAAAPAAAAAAAAAAEAIAAAACIAAABkcnMvZG93bnJl&#10;di54bWxQSwECFAAUAAAACACHTuJAupVw1fsBAADHAwAADgAAAAAAAAABACAAAAAp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岁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：1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  <w:lang w:val="en-US" w:eastAsia="zh-CN"/>
                        </w:rPr>
                        <w:t>77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  <w:lang w:val="en-US" w:eastAsia="zh-CN"/>
                        </w:rPr>
                        <w:t>9292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  <w:lang w:val="en-US" w:eastAsia="zh-CN"/>
                        </w:rPr>
                        <w:t>8025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sz w:val="18"/>
                          <w:szCs w:val="18"/>
                          <w:lang w:val="en-US" w:eastAsia="zh-CN"/>
                        </w:rPr>
                        <w:t>pubaojianv5@163.com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48"/>
          <w:szCs w:val="48"/>
          <w:lang w:val="en-US" w:eastAsia="zh-CN"/>
        </w:rPr>
        <w:t>蒲宝剑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63500</wp:posOffset>
                </wp:positionV>
                <wp:extent cx="5730875" cy="1905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4pt;margin-top:5pt;height:1.5pt;width:451.25pt;z-index:251674624;mso-width-relative:page;mso-height-relative:page;" filled="f" stroked="t" coordsize="21600,21600" o:gfxdata="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Z3JQ61gAAAAcBAAAPAAAAAAAA&#10;AAEAIAAAACIAAABkcnMvZG93bnJldi54bWxQSwECFAAUAAAACACHTuJAkbX4WdsBAABzAwAADgAA&#10;AAAAAAABACAAAAAl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44"/>
          <w:sz w:val="28"/>
          <w:szCs w:val="28"/>
        </w:rPr>
      </w:pPr>
      <w:r>
        <w:rPr>
          <w:rFonts w:hint="eastAsia" w:ascii="微软雅黑" w:hAnsi="微软雅黑" w:eastAsia="微软雅黑"/>
          <w:color w:val="1734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170815</wp:posOffset>
                </wp:positionV>
                <wp:extent cx="572706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5pt;margin-top:13.45pt;height:0pt;width:450.95pt;z-index:251640832;mso-width-relative:page;mso-height-relative:page;" filled="f" stroked="t" coordsize="21600,21600" o:gfxdata="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fNvlD1wAAAAoBAAAPAAAAAAAAAAEAIAAAACIAAABk&#10;cnMvZG93bnJldi54bWxQSwECFAAUAAAACACHTuJAy7cneM4BAABjAwAADgAAAAAAAAABACAAAAAm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151130</wp:posOffset>
                </wp:positionV>
                <wp:extent cx="28575" cy="8281670"/>
                <wp:effectExtent l="4445" t="0" r="5080" b="50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281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7.35pt;margin-top:11.9pt;height:652.1pt;width:2.25pt;z-index:-251627520;mso-width-relative:page;mso-height-relative:page;" filled="f" stroked="t" coordsize="21600,21600" o:gfxdata="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d0VUZdoAAAALAQAADwAA&#10;AAAAAAABACAAAAAiAAAAZHJzL2Rvd25yZXYueG1sUEsBAhQAFAAAAAgAh07iQCDS72zbAQAAcwMA&#10;AA4AAAAAAAAAAQAgAAAAKQ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1734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4445" t="4445" r="13335" b="1333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80768;v-text-anchor:middle;mso-width-relative:page;mso-height-relative:page;" fillcolor="#6083CB [3280]" filled="t" stroked="t" coordsize="21600,21600" arcsize="0.166666666666667" o:gfxdata="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Cb5H7TZAAAACQEA&#10;AA8AAAAAAAAAAQAgAAAAIgAAAGRycy9kb3ducmV2LnhtbFBLAQIUABQAAAAIAIdO4kDVPGnc/QIA&#10;AF4GAAAOAAAAAAAAAAEAIAAAACgBAABkcnMvZTJvRG9jLnhtbFBLBQYAAAAABgAGAFkBAACXBgAA&#10;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44"/>
          <w:sz w:val="28"/>
          <w:szCs w:val="28"/>
        </w:rPr>
        <w:t>个人能力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1680" w:leftChars="800"/>
        <w:textAlignment w:val="auto"/>
        <w:rPr>
          <w:rFonts w:hint="eastAsia" w:ascii="微软雅黑" w:hAnsi="微软雅黑" w:eastAsia="微软雅黑" w:cs="微软雅黑"/>
          <w:bCs/>
          <w:color w:val="17345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73456"/>
        </w:rPr>
        <w:t>●</w:t>
      </w:r>
      <w:r>
        <w:rPr>
          <w:rFonts w:hint="eastAsia" w:ascii="微软雅黑" w:hAnsi="微软雅黑" w:eastAsia="微软雅黑" w:cs="微软雅黑"/>
          <w:b/>
          <w:bCs/>
          <w:color w:val="173456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173456"/>
          <w:sz w:val="18"/>
          <w:szCs w:val="18"/>
        </w:rPr>
        <w:t>熟悉</w:t>
      </w:r>
      <w:r>
        <w:rPr>
          <w:rFonts w:hint="eastAsia" w:ascii="微软雅黑" w:hAnsi="微软雅黑" w:eastAsia="微软雅黑" w:cs="微软雅黑"/>
          <w:bCs/>
          <w:color w:val="173456"/>
          <w:sz w:val="18"/>
          <w:szCs w:val="18"/>
          <w:lang w:val="en-US" w:eastAsia="zh-CN"/>
        </w:rPr>
        <w:t>C,Java语言，有良好的算法和数据结构基础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1680" w:leftChars="0"/>
        <w:textAlignment w:val="auto"/>
        <w:rPr>
          <w:rFonts w:hint="default" w:ascii="微软雅黑" w:hAnsi="微软雅黑" w:eastAsia="微软雅黑" w:cs="微软雅黑"/>
          <w:bCs/>
          <w:color w:val="17345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73456"/>
          <w:sz w:val="18"/>
          <w:szCs w:val="18"/>
        </w:rPr>
        <w:t>●</w:t>
      </w:r>
      <w:r>
        <w:rPr>
          <w:rFonts w:hint="eastAsia" w:ascii="微软雅黑" w:hAnsi="微软雅黑" w:eastAsia="微软雅黑" w:cs="微软雅黑"/>
          <w:color w:val="173456"/>
          <w:sz w:val="18"/>
          <w:szCs w:val="18"/>
          <w:lang w:val="en-US" w:eastAsia="zh-CN"/>
        </w:rPr>
        <w:t xml:space="preserve"> 了解JVM虚拟机的内存分配，垃圾回收算法和类加载机制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1680" w:leftChars="800"/>
        <w:textAlignment w:val="auto"/>
        <w:rPr>
          <w:rFonts w:hint="default" w:ascii="微软雅黑" w:hAnsi="微软雅黑" w:eastAsia="微软雅黑" w:cs="微软雅黑"/>
          <w:bCs/>
          <w:color w:val="17345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73456"/>
          <w:sz w:val="18"/>
          <w:szCs w:val="18"/>
        </w:rPr>
        <w:t xml:space="preserve">● </w:t>
      </w:r>
      <w:r>
        <w:rPr>
          <w:rFonts w:hint="eastAsia" w:ascii="微软雅黑" w:hAnsi="微软雅黑" w:eastAsia="微软雅黑" w:cs="微软雅黑"/>
          <w:color w:val="173456"/>
          <w:sz w:val="18"/>
          <w:szCs w:val="18"/>
          <w:lang w:val="en-US" w:eastAsia="zh-CN"/>
        </w:rPr>
        <w:t>熟悉Java Web开发流程，</w:t>
      </w:r>
      <w:r>
        <w:rPr>
          <w:rFonts w:hint="eastAsia" w:ascii="微软雅黑" w:hAnsi="微软雅黑" w:eastAsia="微软雅黑" w:cs="微软雅黑"/>
          <w:bCs/>
          <w:color w:val="173456"/>
          <w:sz w:val="18"/>
          <w:szCs w:val="18"/>
          <w:lang w:val="en-US" w:eastAsia="zh-CN"/>
        </w:rPr>
        <w:t>具有面向对象编程思想，</w:t>
      </w:r>
      <w:r>
        <w:rPr>
          <w:rFonts w:hint="eastAsia" w:ascii="微软雅黑" w:hAnsi="微软雅黑" w:eastAsia="微软雅黑" w:cs="微软雅黑"/>
          <w:color w:val="173456"/>
          <w:sz w:val="18"/>
          <w:szCs w:val="18"/>
          <w:lang w:val="en-US" w:eastAsia="zh-CN"/>
        </w:rPr>
        <w:t xml:space="preserve">了解常用的设计模式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1680" w:leftChars="800"/>
        <w:textAlignment w:val="auto"/>
        <w:rPr>
          <w:rFonts w:hint="eastAsia" w:ascii="微软雅黑" w:hAnsi="微软雅黑" w:eastAsia="微软雅黑" w:cs="微软雅黑"/>
          <w:bCs/>
          <w:color w:val="17345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73456"/>
          <w:sz w:val="18"/>
          <w:szCs w:val="18"/>
        </w:rPr>
        <w:t xml:space="preserve">● </w:t>
      </w:r>
      <w:r>
        <w:rPr>
          <w:rFonts w:hint="eastAsia" w:ascii="微软雅黑" w:hAnsi="微软雅黑" w:eastAsia="微软雅黑" w:cs="微软雅黑"/>
          <w:bCs/>
          <w:color w:val="173456"/>
          <w:sz w:val="18"/>
          <w:szCs w:val="18"/>
        </w:rPr>
        <w:t>熟悉</w:t>
      </w:r>
      <w:r>
        <w:rPr>
          <w:rFonts w:hint="eastAsia" w:ascii="微软雅黑" w:hAnsi="微软雅黑" w:eastAsia="微软雅黑" w:cs="微软雅黑"/>
          <w:bCs/>
          <w:color w:val="173456"/>
          <w:sz w:val="18"/>
          <w:szCs w:val="18"/>
          <w:lang w:val="en-US" w:eastAsia="zh-CN"/>
        </w:rPr>
        <w:t>SSH,SSM,Shiro等开源框架的搭建和设计，熟悉Aop,Ioc的思想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1680" w:leftChars="0"/>
        <w:textAlignment w:val="auto"/>
        <w:rPr>
          <w:rFonts w:hint="eastAsia" w:ascii="微软雅黑" w:hAnsi="微软雅黑" w:eastAsia="微软雅黑" w:cs="微软雅黑"/>
          <w:color w:val="17345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73456"/>
          <w:sz w:val="18"/>
          <w:szCs w:val="18"/>
        </w:rPr>
        <w:t>●</w:t>
      </w:r>
      <w:r>
        <w:rPr>
          <w:rFonts w:hint="eastAsia" w:ascii="微软雅黑" w:hAnsi="微软雅黑" w:eastAsia="微软雅黑" w:cs="微软雅黑"/>
          <w:color w:val="173456"/>
          <w:sz w:val="18"/>
          <w:szCs w:val="18"/>
          <w:lang w:val="en-US" w:eastAsia="zh-CN"/>
        </w:rPr>
        <w:t xml:space="preserve"> 熟悉MySQL,了解Redis缓存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1680" w:leftChars="800"/>
        <w:textAlignment w:val="auto"/>
        <w:rPr>
          <w:rFonts w:hint="default" w:ascii="微软雅黑" w:hAnsi="微软雅黑" w:eastAsia="微软雅黑" w:cs="微软雅黑"/>
          <w:color w:val="17345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73456"/>
          <w:sz w:val="18"/>
          <w:szCs w:val="18"/>
        </w:rPr>
        <w:t>● 了解</w:t>
      </w:r>
      <w:r>
        <w:rPr>
          <w:rFonts w:hint="eastAsia" w:ascii="微软雅黑" w:hAnsi="微软雅黑" w:eastAsia="微软雅黑" w:cs="微软雅黑"/>
          <w:color w:val="173456"/>
          <w:sz w:val="18"/>
          <w:szCs w:val="18"/>
          <w:lang w:val="en-US" w:eastAsia="zh-CN"/>
        </w:rPr>
        <w:t>Web前端和JavaGUI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1680" w:leftChars="800"/>
        <w:textAlignment w:val="auto"/>
        <w:rPr>
          <w:rFonts w:hint="eastAsia" w:ascii="微软雅黑" w:hAnsi="微软雅黑" w:eastAsia="微软雅黑" w:cs="微软雅黑"/>
          <w:color w:val="17345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173456"/>
          <w:sz w:val="18"/>
          <w:szCs w:val="18"/>
        </w:rPr>
        <w:t>● 了解</w:t>
      </w:r>
      <w:r>
        <w:rPr>
          <w:rFonts w:hint="eastAsia" w:ascii="微软雅黑" w:hAnsi="微软雅黑" w:eastAsia="微软雅黑" w:cs="微软雅黑"/>
          <w:color w:val="173456"/>
          <w:sz w:val="18"/>
          <w:szCs w:val="18"/>
          <w:lang w:val="en-US" w:eastAsia="zh-CN"/>
        </w:rPr>
        <w:t>TCP/IP协议的四层体系结构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17344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159385</wp:posOffset>
                </wp:positionV>
                <wp:extent cx="572643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9pt;margin-top:12.55pt;height:0pt;width:450.9pt;z-index:251652096;mso-width-relative:page;mso-height-relative:page;" filled="f" stroked="t" coordsize="21600,21600" o:gfxdata="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/JjuO2AAAAAoBAAAPAAAAAAAAAAEAIAAAACIA&#10;AABkcnMvZG93bnJldi54bWxQSwECFAAUAAAACACHTuJAYKcQPNABAABlAwAADgAAAAAAAAABACAA&#10;AAAn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1734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4445" t="4445" r="13335" b="1333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82816;v-text-anchor:middle;mso-width-relative:page;mso-height-relative:page;" fillcolor="#6083CB [3280]" filled="t" stroked="t" coordsize="21600,21600" arcsize="0.166666666666667" o:gfxdata="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Cb5H7TZAAAA&#10;CQEAAA8AAAAAAAAAAQAgAAAAIgAAAGRycy9kb3ducmV2LnhtbFBLAQIUABQAAAAIAIdO4kBeXWq2&#10;AAMAAF4GAAAOAAAAAAAAAAEAIAAAACgBAABkcnMvZTJvRG9jLnhtbFBLBQYAAAAABgAGAFkBAACa&#10;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44"/>
          <w:sz w:val="28"/>
          <w:szCs w:val="28"/>
        </w:rPr>
        <w:t>项目</w:t>
      </w:r>
      <w:r>
        <w:rPr>
          <w:rFonts w:hint="eastAsia" w:ascii="微软雅黑" w:hAnsi="微软雅黑" w:eastAsia="微软雅黑"/>
          <w:color w:val="173444"/>
          <w:sz w:val="28"/>
          <w:szCs w:val="28"/>
          <w:lang w:val="en-US" w:eastAsia="zh-CN"/>
        </w:rPr>
        <w:t>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64" w:lineRule="auto"/>
        <w:ind w:left="2985" w:leftChars="950" w:hanging="990" w:hangingChars="550"/>
        <w:textAlignment w:val="auto"/>
        <w:rPr>
          <w:rFonts w:hint="default" w:ascii="微软雅黑" w:hAnsi="微软雅黑" w:eastAsia="微软雅黑" w:cs="微软雅黑"/>
          <w:b/>
          <w:bCs/>
          <w:color w:val="3B3838" w:themeColor="background2" w:themeShade="4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32385</wp:posOffset>
                </wp:positionV>
                <wp:extent cx="121920" cy="171450"/>
                <wp:effectExtent l="5715" t="8255" r="5715" b="10795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4.3pt;margin-top:2.55pt;height:13.5pt;width:9.6pt;z-index:251677696;v-text-anchor:middle;mso-width-relative:page;mso-height-relative:page;" fillcolor="#6083CB [3280]" filled="t" stroked="t" coordsize="21600,21600" o:gfxdata="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BMDXdO1gAAAAgBAAAPAAAAAAAA&#10;AAEAIAAAACIAAABkcnMvZG93bnJldi54bWxQSwECFAAUAAAACACHTuJAkrj5nvgCAABYBgAADgAA&#10;AAAAAAABACAAAAAlAQAAZHJzL2Uyb0RvYy54bWxQSwUGAAAAAAYABgBZAQAAjwYA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18"/>
          <w:szCs w:val="18"/>
          <w:lang w:val="en-US" w:eastAsia="zh-CN"/>
        </w:rPr>
        <w:t>ML差旅管理平台（个人项目）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 xml:space="preserve">   2018.11-2018.12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64" w:lineRule="auto"/>
        <w:ind w:left="3165" w:leftChars="950" w:hanging="1170" w:hangingChars="650"/>
        <w:jc w:val="both"/>
        <w:textAlignment w:val="auto"/>
        <w:rPr>
          <w:rFonts w:hint="default" w:ascii="微软雅黑" w:hAnsi="微软雅黑" w:eastAsia="微软雅黑" w:cs="微软雅黑"/>
          <w:color w:val="595959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</w:rPr>
        <w:t>● 项目介绍：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本项目使用Maven+SpringMVC+Spring+MyBatis+Shiro+BootStrap+JQuery技术实现，主要是对企业员工的差旅信息进行审核和有效管理，主要功能有雇员管理，差旅安排和差旅审核,根据不同的职能，会有不同的功能。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64" w:lineRule="auto"/>
        <w:ind w:left="3043" w:leftChars="935" w:hanging="1080" w:hangingChars="600"/>
        <w:jc w:val="left"/>
        <w:textAlignment w:val="auto"/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</w:rPr>
        <w:t>●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 xml:space="preserve"> 项目总结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该平台采用</w:t>
      </w:r>
      <w:r>
        <w:rPr>
          <w:rFonts w:hint="eastAsia" w:ascii="微软雅黑" w:hAnsi="微软雅黑" w:eastAsia="微软雅黑" w:cs="微软雅黑"/>
          <w:b/>
          <w:bCs/>
          <w:color w:val="595959"/>
          <w:sz w:val="18"/>
          <w:szCs w:val="18"/>
          <w:lang w:val="en-US" w:eastAsia="zh-CN"/>
        </w:rPr>
        <w:t>Maven多模块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进行开发，符合高内聚低耦合的思想，数据库范式保留在第三范式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达到</w:t>
      </w:r>
      <w:r>
        <w:rPr>
          <w:rFonts w:hint="eastAsia" w:ascii="微软雅黑" w:hAnsi="微软雅黑" w:eastAsia="微软雅黑" w:cs="微软雅黑"/>
          <w:b/>
          <w:bCs/>
          <w:color w:val="595959"/>
          <w:sz w:val="18"/>
          <w:szCs w:val="18"/>
          <w:lang w:val="en-US" w:eastAsia="zh-CN"/>
        </w:rPr>
        <w:t>BCNF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，在数据库查询中对查询数据进行封装，将封装数据在service层或者页面实现，减少了数据库的查询次数，避免了</w:t>
      </w:r>
      <w:r>
        <w:rPr>
          <w:rFonts w:hint="eastAsia" w:ascii="微软雅黑" w:hAnsi="微软雅黑" w:eastAsia="微软雅黑" w:cs="微软雅黑"/>
          <w:b/>
          <w:bCs/>
          <w:color w:val="595959"/>
          <w:sz w:val="18"/>
          <w:szCs w:val="18"/>
          <w:lang w:val="en-US" w:eastAsia="zh-CN"/>
        </w:rPr>
        <w:t>1+N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次查询，通过shiroFilter入口来拦截需要安全控制的URL，并使用</w:t>
      </w:r>
      <w:r>
        <w:rPr>
          <w:rFonts w:hint="eastAsia" w:ascii="微软雅黑" w:hAnsi="微软雅黑" w:eastAsia="微软雅黑" w:cs="微软雅黑"/>
          <w:b/>
          <w:bCs/>
          <w:color w:val="595959"/>
          <w:sz w:val="18"/>
          <w:szCs w:val="18"/>
          <w:lang w:val="en-US" w:eastAsia="zh-CN"/>
        </w:rPr>
        <w:t>JavaFX绘图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生成验证码，采用了MD5的方式对用户密码进行</w:t>
      </w:r>
      <w:r>
        <w:rPr>
          <w:rFonts w:hint="eastAsia" w:ascii="微软雅黑" w:hAnsi="微软雅黑" w:eastAsia="微软雅黑" w:cs="微软雅黑"/>
          <w:b w:val="0"/>
          <w:bCs w:val="0"/>
          <w:color w:val="595959"/>
          <w:sz w:val="18"/>
          <w:szCs w:val="18"/>
          <w:lang w:val="en-US" w:eastAsia="zh-CN"/>
        </w:rPr>
        <w:t>盐值加密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处理，通过</w:t>
      </w:r>
      <w:r>
        <w:rPr>
          <w:rFonts w:hint="eastAsia" w:ascii="微软雅黑" w:hAnsi="微软雅黑" w:eastAsia="微软雅黑" w:cs="微软雅黑"/>
          <w:b/>
          <w:bCs/>
          <w:color w:val="595959"/>
          <w:sz w:val="18"/>
          <w:szCs w:val="18"/>
          <w:lang w:val="en-US" w:eastAsia="zh-CN"/>
        </w:rPr>
        <w:t>Shiro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的验证机制完成验证，通过Shiro标签和Jstl来控制不同的角色和权限显示不同的执行的功能，信息分页采用真正的物理分页，通过Ajax</w:t>
      </w:r>
      <w:r>
        <w:rPr>
          <w:rFonts w:hint="eastAsia" w:ascii="微软雅黑" w:hAnsi="微软雅黑" w:eastAsia="微软雅黑" w:cs="微软雅黑"/>
          <w:b/>
          <w:bCs/>
          <w:color w:val="595959"/>
          <w:sz w:val="18"/>
          <w:szCs w:val="18"/>
          <w:lang w:val="en-US" w:eastAsia="zh-CN"/>
        </w:rPr>
        <w:t>无刷新分页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进行显示，雇员信息的删除采用逻辑删除的方式，通过日期控制差旅人员之间的调配，通过</w:t>
      </w:r>
      <w:r>
        <w:rPr>
          <w:rFonts w:hint="eastAsia" w:ascii="微软雅黑" w:hAnsi="微软雅黑" w:eastAsia="微软雅黑" w:cs="微软雅黑"/>
          <w:b/>
          <w:bCs/>
          <w:color w:val="595959"/>
          <w:sz w:val="18"/>
          <w:szCs w:val="18"/>
          <w:lang w:val="en-US" w:eastAsia="zh-CN"/>
        </w:rPr>
        <w:t>定时调度池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使得平台数据在每晚12点进行定时更新。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64" w:lineRule="auto"/>
        <w:ind w:left="3043" w:leftChars="935" w:hanging="1080" w:hangingChars="600"/>
        <w:jc w:val="left"/>
        <w:textAlignment w:val="auto"/>
        <w:rPr>
          <w:rFonts w:hint="default" w:ascii="微软雅黑" w:hAnsi="微软雅黑" w:eastAsia="微软雅黑" w:cs="微软雅黑"/>
          <w:color w:val="0000FF"/>
          <w:sz w:val="18"/>
          <w:szCs w:val="1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</w:rPr>
        <w:t>●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 xml:space="preserve"> 项目地址：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single"/>
          <w:lang w:val="en-US" w:eastAsia="zh-CN"/>
        </w:rPr>
        <w:t>http://148.70.7.11:8080/travel-web</w:t>
      </w:r>
    </w:p>
    <w:p>
      <w:pPr>
        <w:adjustRightInd w:val="0"/>
        <w:snapToGrid w:val="0"/>
        <w:spacing w:before="20" w:after="20"/>
        <w:ind w:left="2985" w:leftChars="950" w:hanging="990" w:hangingChars="550"/>
        <w:rPr>
          <w:rFonts w:hint="default" w:ascii="微软雅黑" w:hAnsi="微软雅黑" w:eastAsia="微软雅黑" w:cs="微软雅黑"/>
          <w:color w:val="595959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18"/>
          <w:szCs w:val="18"/>
          <w:lang w:val="en-US" w:eastAsia="zh-CN"/>
        </w:rPr>
        <w:t>在线课程管理系统（团队项目）</w:t>
      </w:r>
      <w:r>
        <w:rPr>
          <w:rFonts w:hint="eastAsia" w:ascii="微软雅黑" w:hAnsi="微软雅黑" w:eastAsia="微软雅黑"/>
          <w:b/>
          <w:color w:val="17345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6985</wp:posOffset>
                </wp:positionV>
                <wp:extent cx="121920" cy="171450"/>
                <wp:effectExtent l="5715" t="8255" r="5715" b="10795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3.35pt;margin-top:0.55pt;height:13.5pt;width:9.6pt;z-index:252194816;v-text-anchor:middle;mso-width-relative:page;mso-height-relative:page;" fillcolor="#6083CB [3280]" filled="t" stroked="t" coordsize="21600,21600" o:gfxdata="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zjvftNYAAAAIAQAADwAAAAAAAAAB&#10;ACAAAAAiAAAAZHJzL2Rvd25yZXYueG1sUEsBAhQAFAAAAAgAh07iQMvVZTX2AgAAVgYAAA4AAAAA&#10;AAAAAQAgAAAAJQEAAGRycy9lMm9Eb2MueG1sUEsFBgAAAAAGAAYAWQEAAI0GAAAA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 xml:space="preserve">           2018.7-2018.8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64" w:lineRule="auto"/>
        <w:ind w:left="2985" w:leftChars="950" w:hanging="990" w:hangingChars="550"/>
        <w:textAlignment w:val="auto"/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</w:rPr>
        <w:t xml:space="preserve"> ● 项目介绍：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本项目使用Tomcat+Struts2+Spring+Hibernate+LayUI,该项目是针对老师与学生进行信息交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64" w:lineRule="auto"/>
        <w:ind w:left="1680" w:leftChars="0" w:firstLine="1551" w:firstLineChars="862"/>
        <w:textAlignment w:val="auto"/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流的系统，分为学生端和老师端，学生端主要是对课程信息的查询和相应课件的下载等，老师端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 xml:space="preserve">   实现了学生 管理，资料管理等功能。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64" w:lineRule="auto"/>
        <w:ind w:firstLine="2147" w:firstLineChars="1193"/>
        <w:textAlignment w:val="auto"/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/>
          <w:sz w:val="18"/>
          <w:szCs w:val="18"/>
        </w:rPr>
        <w:t>●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 xml:space="preserve"> 项目总结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</w:rPr>
        <w:t>：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该系统数据库基本采用</w:t>
      </w:r>
      <w:r>
        <w:rPr>
          <w:rFonts w:hint="eastAsia" w:ascii="微软雅黑" w:hAnsi="微软雅黑" w:eastAsia="微软雅黑" w:cs="微软雅黑"/>
          <w:b/>
          <w:bCs/>
          <w:color w:val="595959"/>
          <w:sz w:val="18"/>
          <w:szCs w:val="18"/>
          <w:lang w:val="en-US" w:eastAsia="zh-CN"/>
        </w:rPr>
        <w:t>一对多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的关联关系建立，使用DBCP连接池进行数据库MySQL连接配置，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 xml:space="preserve">   类映射文件采用延迟加载的方式，后台数据库使用</w:t>
      </w:r>
      <w:r>
        <w:rPr>
          <w:rFonts w:hint="eastAsia" w:ascii="微软雅黑" w:hAnsi="微软雅黑" w:eastAsia="微软雅黑" w:cs="微软雅黑"/>
          <w:b/>
          <w:bCs/>
          <w:color w:val="595959"/>
          <w:sz w:val="18"/>
          <w:szCs w:val="18"/>
          <w:lang w:val="en-US" w:eastAsia="zh-CN"/>
        </w:rPr>
        <w:t>HQL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拼接法，防止SQL恶意注入，在Structs2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 xml:space="preserve">   中添加拦截器对后台请求进行过滤拦截一定程度上防止恶意访问，前后端使用LayUI，并通过正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 xml:space="preserve">   则判定,消除</w:t>
      </w:r>
      <w:r>
        <w:rPr>
          <w:rFonts w:hint="eastAsia" w:ascii="微软雅黑" w:hAnsi="微软雅黑" w:eastAsia="微软雅黑" w:cs="微软雅黑"/>
          <w:b/>
          <w:bCs/>
          <w:color w:val="595959"/>
          <w:sz w:val="18"/>
          <w:szCs w:val="18"/>
          <w:lang w:val="en-US" w:eastAsia="zh-CN"/>
        </w:rPr>
        <w:t>XSS</w:t>
      </w:r>
      <w:r>
        <w:rPr>
          <w:rFonts w:hint="eastAsia" w:ascii="微软雅黑" w:hAnsi="微软雅黑" w:eastAsia="微软雅黑" w:cs="微软雅黑"/>
          <w:color w:val="595959"/>
          <w:sz w:val="18"/>
          <w:szCs w:val="18"/>
          <w:lang w:val="en-US" w:eastAsia="zh-CN"/>
        </w:rPr>
        <w:t>非法输入，通过Ajax实现登录的局部刷新，通过Struts2实现文件上传和下载。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1016635</wp:posOffset>
                </wp:positionH>
                <wp:positionV relativeFrom="paragraph">
                  <wp:posOffset>158115</wp:posOffset>
                </wp:positionV>
                <wp:extent cx="573087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05pt;margin-top:12.45pt;height:0pt;width:451.25pt;z-index:251662336;mso-width-relative:page;mso-height-relative:page;" filled="f" stroked="t" coordsize="21600,21600" o:gfxdata="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NNfUNcAAAAKAQAADwAAAAAAAAABACAAAAAiAAAA&#10;ZHJzL2Rvd25yZXYueG1sUEsBAhQAFAAAAAgAh07iQEJ6N7rPAQAAZQMAAA4AAAAAAAAAAQAgAAAA&#10;Jg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67310</wp:posOffset>
                </wp:positionV>
                <wp:extent cx="172720" cy="172720"/>
                <wp:effectExtent l="4445" t="4445" r="13335" b="1333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0.5pt;margin-top:5.3pt;height:13.6pt;width:13.6pt;z-index:251684864;v-text-anchor:middle;mso-width-relative:page;mso-height-relative:page;" fillcolor="#6083CB [3280]" filled="t" stroked="t" coordsize="21600,21600" arcsize="0.166666666666667" o:gfxdata="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GRD3qNgAAAAJ&#10;AQAADwAAAAAAAAABACAAAAAiAAAAZHJzL2Rvd25yZXYueG1sUEsBAhQAFAAAAAgAh07iQISqnX4A&#10;AwAAYAYAAA4AAAAAAAAAAQAgAAAAJwEAAGRycy9lMm9Eb2MueG1sUEsFBgAAAAAGAAYAWQEAAJkG&#10;AAAA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margin">
                  <wp:posOffset>312420</wp:posOffset>
                </wp:positionH>
                <wp:positionV relativeFrom="paragraph">
                  <wp:posOffset>192405</wp:posOffset>
                </wp:positionV>
                <wp:extent cx="646430" cy="2095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394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39" tIns="45719" rIns="91439" bIns="45719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6pt;margin-top:15.15pt;height:16.5pt;width:50.9pt;mso-position-horizontal-relative:margin;z-index:251735040;mso-width-relative:page;mso-height-relative:page;" filled="f" stroked="f" coordsize="21600,21600" o:gfxdata="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jVxxDY&#10;AAAACAEAAA8AAAAAAAAAAQAgAAAAIgAAAGRycy9kb3ducmV2LnhtbFBLAQIUABQAAAAIAIdO4kCh&#10;ub/kIAIAABwEAAAOAAAAAAAAAAEAIAAAACcBAABkcnMvZTJvRG9jLnhtbFBLBQYAAAAABgAGAFkB&#10;AAC5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荣誉奖项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1014730</wp:posOffset>
                </wp:positionV>
                <wp:extent cx="172720" cy="172720"/>
                <wp:effectExtent l="4445" t="4445" r="13335" b="1333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9.55pt;margin-top:79.9pt;height:13.6pt;width:13.6pt;z-index:252223488;v-text-anchor:middle;mso-width-relative:page;mso-height-relative:page;" fillcolor="#6083CB [3280]" filled="t" stroked="t" coordsize="21600,21600" arcsize="0.166666666666667" o:gfxdata="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A02UTg2QAA&#10;AAsBAAAPAAAAAAAAAAEAIAAAACIAAABkcnMvZG93bnJldi54bWxQSwECFAAUAAAACACHTuJA2Pbl&#10;IAEDAABgBgAADgAAAAAAAAABACAAAAAoAQAAZHJzL2Uyb0RvYy54bWxQSwUGAAAAAAYABgBZAQAA&#10;mwYA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38100</wp:posOffset>
                </wp:positionV>
                <wp:extent cx="121920" cy="171450"/>
                <wp:effectExtent l="5715" t="8255" r="5715" b="10795"/>
                <wp:wrapNone/>
                <wp:docPr id="17" name="菱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2.75pt;margin-top:3pt;height:13.5pt;width:9.6pt;z-index:251712512;v-text-anchor:middle;mso-width-relative:page;mso-height-relative:page;" fillcolor="#6083CB [3280]" filled="t" stroked="t" coordsize="21600,21600" o:gfxdata="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DrN5uDWAAAACAEAAA8AAAAAAAAA&#10;AQAgAAAAIgAAAGRycy9kb3ducmV2LnhtbFBLAQIUABQAAAAIAIdO4kDiOo+N9wIAAFgGAAAOAAAA&#10;AAAAAAEAIAAAACUBAABkcnMvZTJvRG9jLnhtbFBLBQYAAAAABgAGAFkBAACO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249555</wp:posOffset>
                </wp:positionV>
                <wp:extent cx="121920" cy="171450"/>
                <wp:effectExtent l="5715" t="8255" r="5715" b="10795"/>
                <wp:wrapNone/>
                <wp:docPr id="26" name="菱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2.75pt;margin-top:19.65pt;height:13.5pt;width:9.6pt;z-index:251790336;v-text-anchor:middle;mso-width-relative:page;mso-height-relative:page;" fillcolor="#6083CB [3280]" filled="t" stroked="t" coordsize="21600,21600" o:gfxdata="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P/ood/YAAAACQEAAA8AAAAA&#10;AAAAAQAgAAAAIgAAAGRycy9kb3ducmV2LnhtbFBLAQIUABQAAAAIAIdO4kAw8h2/+AIAAFgGAAAO&#10;AAAAAAAAAAEAIAAAACcBAABkcnMvZTJvRG9jLnhtbFBLBQYAAAAABgAGAFkBAACR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88265</wp:posOffset>
                </wp:positionV>
                <wp:extent cx="647065" cy="2095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81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39" tIns="45719" rIns="91439" bIns="45719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65pt;margin-top:6.95pt;height:16.5pt;width:50.95pt;z-index:251874304;mso-width-relative:page;mso-height-relative:page;" filled="f" stroked="f" coordsize="21600,21600" o:gfxdata="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/UEVD&#10;2AAAAAgBAAAPAAAAAAAAAAEAIAAAACIAAABkcnMvZG93bnJldi54bWxQSwECFAAUAAAACACHTuJA&#10;4CCDNyECAAAcBAAADgAAAAAAAAABACAAAAAnAQAAZHJzL2Uyb0RvYy54bWxQSwUGAAAAAAYABgBZ&#10;AQAAu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475615</wp:posOffset>
                </wp:positionV>
                <wp:extent cx="646430" cy="20955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39" tIns="45719" rIns="91439" bIns="45719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6pt;margin-top:37.45pt;height:16.5pt;width:50.9pt;z-index:251876352;mso-width-relative:page;mso-height-relative:page;" filled="f" stroked="f" coordsize="21600,21600" o:gfxdata="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eLS/z&#10;2gAAAAkBAAAPAAAAAAAAAAEAIAAAACIAAABkcnMvZG93bnJldi54bWxQSwECFAAUAAAACACHTuJA&#10;/VZ5vB8CAAAcBAAADgAAAAAAAAABACAAAAApAQAAZHJzL2Uyb0RvYy54bWxQSwUGAAAAAAYABgBZ&#10;AQAAu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640715</wp:posOffset>
                </wp:positionV>
                <wp:extent cx="121920" cy="171450"/>
                <wp:effectExtent l="5715" t="8255" r="5715" b="10795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2.85pt;margin-top:50.45pt;height:13.5pt;width:9.6pt;z-index:251732992;v-text-anchor:middle;mso-width-relative:page;mso-height-relative:page;" fillcolor="#6083CB [3280]" filled="t" stroked="t" coordsize="21600,21600" o:gfxdata="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MQI/X/XAAAACwEAAA8AAAAAAAAA&#10;AQAgAAAAIgAAAGRycy9kb3ducmV2LnhtbFBLAQIUABQAAAAIAIdO4kBM6qcN9gIAAFgGAAAOAAAA&#10;AAAAAAEAIAAAACYBAABkcnMvZTJvRG9jLnhtbFBLBQYAAAAABgAGAFkBAACO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6099175" cy="1052830"/>
                <wp:effectExtent l="0" t="0" r="0" b="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175" cy="1052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获西安邮电大学多媒体设计大赛二等奖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</w:rPr>
                              <w:t>陕西省ACM省赛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二等奖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获院二等奖学金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进行基于Java的C编译器开发，担任项目负责人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参加科技立项，并获校级启动资金2000元      西安邮电大学第九届汇编语言程序设计大赛二等奖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获院二等奖学金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2.9pt;width:480.25pt;" filled="f" stroked="f" coordsize="21600,21600" o:gfxdata="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gmkvi1AAAAAUBAAAPAAAAAAAAAAEAIAAAACIAAABkcnMvZG93bnJldi54&#10;bWxQSwECFAAUAAAACACHTuJA/YlpTf4BAADKAwAADgAAAAAAAAABACAAAAAj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获西安邮电大学多媒体设计大赛二等奖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获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</w:rPr>
                        <w:t>陕西省ACM省赛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二等奖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获院二等奖学金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进行基于Java的C编译器开发，担任项目负责人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参加科技立项，并获校级启动资金2000元      西安邮电大学第九届汇编语言程序设计大赛二等奖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获院二等奖学金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default" w:eastAsia="微软雅黑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1069340</wp:posOffset>
                </wp:positionH>
                <wp:positionV relativeFrom="paragraph">
                  <wp:posOffset>105410</wp:posOffset>
                </wp:positionV>
                <wp:extent cx="5039360" cy="362585"/>
                <wp:effectExtent l="4445" t="4445" r="23495" b="1397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6380" y="9858375"/>
                          <a:ext cx="5039360" cy="362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热爱编程，自学能力强，乐求真知，有责任心，有良好的团队合作意识，能独立分析和解决问题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2pt;margin-top:8.3pt;height:28.55pt;width:396.8pt;z-index:252229632;mso-width-relative:page;mso-height-relative:page;" fillcolor="#FFFFFF [3201]" filled="t" stroked="t" coordsize="21600,21600" o:gfxdata="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+OWzx1wAAAAkBAAAPAAAAAAAAAAEAIAAA&#10;ACIAAABkcnMvZG93bnJldi54bWxQSwECFAAUAAAACACHTuJAqMejkEYCAAB4BAAADgAAAAAAAAAB&#10;ACAAAAAm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热爱编程，自学能力强，乐求真知，有责任心，有良好的团队合作意识，能独立分析和解决问题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1038860</wp:posOffset>
                </wp:positionH>
                <wp:positionV relativeFrom="paragraph">
                  <wp:posOffset>43815</wp:posOffset>
                </wp:positionV>
                <wp:extent cx="573087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.8pt;margin-top:3.45pt;height:0pt;width:451.25pt;z-index:252228608;mso-width-relative:page;mso-height-relative:page;" filled="f" stroked="t" coordsize="21600,21600" o:gfxdata="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QJgzY1gAAAAgBAAAPAAAAAAAAAAEAIAAAACIAAABk&#10;cnMvZG93bnJldi54bWxQSwECFAAUAAAACACHTuJAW9Fiws8BAABlAwAADgAAAAAAAAABACAAAAAl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自我评价</w: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 xml:space="preserve"> 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86476"/>
    <w:rsid w:val="02A71D83"/>
    <w:rsid w:val="096132FA"/>
    <w:rsid w:val="0ACE4E3E"/>
    <w:rsid w:val="0DDD4166"/>
    <w:rsid w:val="139E15A7"/>
    <w:rsid w:val="179D33C4"/>
    <w:rsid w:val="2AE06021"/>
    <w:rsid w:val="2B6739C3"/>
    <w:rsid w:val="2DE51337"/>
    <w:rsid w:val="2E1645E9"/>
    <w:rsid w:val="30AA7073"/>
    <w:rsid w:val="38750875"/>
    <w:rsid w:val="3B6A6AC4"/>
    <w:rsid w:val="3DC2458A"/>
    <w:rsid w:val="4282655F"/>
    <w:rsid w:val="449C0E21"/>
    <w:rsid w:val="4E6C39DB"/>
    <w:rsid w:val="59B32A4F"/>
    <w:rsid w:val="61134244"/>
    <w:rsid w:val="6D535020"/>
    <w:rsid w:val="77A15E38"/>
    <w:rsid w:val="79D86476"/>
    <w:rsid w:val="7DA6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822</Words>
  <Characters>1105</Characters>
  <Lines>0</Lines>
  <Paragraphs>0</Paragraphs>
  <TotalTime>1</TotalTime>
  <ScaleCrop>false</ScaleCrop>
  <LinksUpToDate>false</LinksUpToDate>
  <CharactersWithSpaces>1213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2018-11-18T13:16:00Z</dcterms:created>
  <dc:creator>蒲宝剑</dc:creator>
  <cp:lastModifiedBy>蒲宝剑</cp:lastModifiedBy>
  <dcterms:modified xsi:type="dcterms:W3CDTF">2019-05-05T14:30:03Z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4</vt:lpwstr>
  </property>
</Properties>
</file>